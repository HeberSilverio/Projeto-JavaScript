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7CB3" w14:textId="77777777" w:rsidR="001A70DA" w:rsidRPr="00715114" w:rsidRDefault="00B21A97" w:rsidP="00CD66D8">
      <w:pPr>
        <w:pStyle w:val="Ttulo"/>
        <w:rPr>
          <w:lang w:val="pt-BR"/>
        </w:rPr>
      </w:pPr>
      <w:r w:rsidRPr="003F2DF1">
        <w:rPr>
          <w:lang w:val="pt-BR"/>
        </w:rPr>
        <w:t>Declarações diárias</w:t>
      </w:r>
    </w:p>
    <w:p w14:paraId="6A7AA7DB" w14:textId="77777777" w:rsidR="001A70DA" w:rsidRPr="00AE6D09" w:rsidRDefault="00AE6D09" w:rsidP="009F614C">
      <w:pPr>
        <w:pStyle w:val="Ttulo1"/>
        <w:rPr>
          <w:rFonts w:ascii="Arial" w:hAnsi="Arial" w:cs="Arial"/>
          <w:lang w:val="pt-BR"/>
        </w:rPr>
      </w:pPr>
      <w:r w:rsidRPr="00AE6D09">
        <w:rPr>
          <w:rFonts w:ascii="Arial" w:hAnsi="Arial" w:cs="Arial"/>
          <w:lang w:val="pt-BR"/>
        </w:rPr>
        <w:t>Eu sou</w:t>
      </w:r>
    </w:p>
    <w:p w14:paraId="7E866BAC" w14:textId="3C9DDB52" w:rsidR="001A70DA" w:rsidRPr="00AE6D09" w:rsidRDefault="0092393F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342535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uma nova criatura, criada em verdadeira justiça e santidade.</w:t>
      </w:r>
    </w:p>
    <w:p w14:paraId="05DDB400" w14:textId="64C862C5" w:rsidR="001A70DA" w:rsidRPr="00AE6D09" w:rsidRDefault="0092393F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6528665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filho</w:t>
      </w:r>
      <w:r w:rsidR="00271AD4">
        <w:rPr>
          <w:rFonts w:ascii="Arial" w:hAnsi="Arial" w:cs="Arial"/>
          <w:lang w:val="pt-BR"/>
        </w:rPr>
        <w:t>/a</w:t>
      </w:r>
      <w:r w:rsidR="00AE6D09" w:rsidRPr="00AE6D09">
        <w:rPr>
          <w:rFonts w:ascii="Arial" w:hAnsi="Arial" w:cs="Arial"/>
          <w:lang w:val="pt-BR"/>
        </w:rPr>
        <w:t xml:space="preserve"> de Deus.</w:t>
      </w:r>
    </w:p>
    <w:p w14:paraId="254F2A0F" w14:textId="0B5114EF" w:rsidR="001A70DA" w:rsidRPr="00AE6D09" w:rsidRDefault="0092393F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890706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herdeir</w:t>
      </w:r>
      <w:r w:rsidR="00271AD4" w:rsidRPr="00AE6D09">
        <w:rPr>
          <w:rFonts w:ascii="Arial" w:hAnsi="Arial" w:cs="Arial"/>
          <w:lang w:val="pt-BR"/>
        </w:rPr>
        <w:t>o</w:t>
      </w:r>
      <w:r w:rsidR="00271AD4">
        <w:rPr>
          <w:rFonts w:ascii="Arial" w:hAnsi="Arial" w:cs="Arial"/>
          <w:lang w:val="pt-BR"/>
        </w:rPr>
        <w:t>/a</w:t>
      </w:r>
      <w:r w:rsidR="00AE6D09" w:rsidRPr="00AE6D09">
        <w:rPr>
          <w:rFonts w:ascii="Arial" w:hAnsi="Arial" w:cs="Arial"/>
          <w:lang w:val="pt-BR"/>
        </w:rPr>
        <w:t xml:space="preserve"> de Deus e coerdeir</w:t>
      </w:r>
      <w:r w:rsidR="00271AD4" w:rsidRPr="00AE6D09">
        <w:rPr>
          <w:rFonts w:ascii="Arial" w:hAnsi="Arial" w:cs="Arial"/>
          <w:lang w:val="pt-BR"/>
        </w:rPr>
        <w:t>o</w:t>
      </w:r>
      <w:r w:rsidR="00271AD4">
        <w:rPr>
          <w:rFonts w:ascii="Arial" w:hAnsi="Arial" w:cs="Arial"/>
          <w:lang w:val="pt-BR"/>
        </w:rPr>
        <w:t>/a</w:t>
      </w:r>
      <w:r w:rsidR="00AE6D09" w:rsidRPr="00AE6D09">
        <w:rPr>
          <w:rFonts w:ascii="Arial" w:hAnsi="Arial" w:cs="Arial"/>
          <w:lang w:val="pt-BR"/>
        </w:rPr>
        <w:t xml:space="preserve"> com Cristo.</w:t>
      </w:r>
    </w:p>
    <w:p w14:paraId="690D54EB" w14:textId="5D5133B9" w:rsidR="00AE6D09" w:rsidRPr="00AE6D09" w:rsidRDefault="0092393F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8440887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 w:bidi="pt-BR"/>
        </w:rPr>
        <w:t>Eu sou rei</w:t>
      </w:r>
      <w:r w:rsidR="00271AD4">
        <w:rPr>
          <w:rFonts w:ascii="Arial" w:hAnsi="Arial" w:cs="Arial"/>
          <w:lang w:val="pt-BR" w:bidi="pt-BR"/>
        </w:rPr>
        <w:t>/rainha</w:t>
      </w:r>
      <w:r w:rsidR="00AE6D09" w:rsidRPr="00AE6D09">
        <w:rPr>
          <w:rFonts w:ascii="Arial" w:hAnsi="Arial" w:cs="Arial"/>
          <w:lang w:val="pt-BR" w:bidi="pt-BR"/>
        </w:rPr>
        <w:t xml:space="preserve"> e sacerdote para Deus o pai.</w:t>
      </w:r>
    </w:p>
    <w:p w14:paraId="3F7FA28C" w14:textId="73CECB7A" w:rsidR="00AE6D09" w:rsidRPr="00AE6D09" w:rsidRDefault="0092393F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0723147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a justiça de Deus em Cristo.</w:t>
      </w:r>
    </w:p>
    <w:p w14:paraId="1E8BB345" w14:textId="2761FD54" w:rsidR="00AE6D09" w:rsidRPr="00AE6D09" w:rsidRDefault="0092393F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913791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rFonts w:ascii="Arial" w:hAnsi="Arial" w:cs="Arial"/>
          <w:b/>
          <w:lang w:val="pt-BR" w:bidi="pt-BR"/>
        </w:rPr>
        <w:t xml:space="preserve"> </w:t>
      </w:r>
      <w:r w:rsidR="00AE6D09" w:rsidRPr="00AE6D09">
        <w:rPr>
          <w:rFonts w:ascii="Arial" w:hAnsi="Arial" w:cs="Arial"/>
          <w:lang w:val="pt-BR" w:bidi="pt-BR"/>
        </w:rPr>
        <w:t>Eu sou cabeça e não calda, estou sempre por cima e não por baixo.</w:t>
      </w:r>
    </w:p>
    <w:p w14:paraId="706932CF" w14:textId="4641EAC9" w:rsidR="00AE6D09" w:rsidRPr="00AE6D09" w:rsidRDefault="0092393F" w:rsidP="00AE6D09">
      <w:pPr>
        <w:rPr>
          <w:rFonts w:ascii="Arial" w:eastAsia="Times New Roman" w:hAnsi="Arial" w:cs="Arial"/>
          <w:lang w:val="pt-BR" w:eastAsia="pt-BR"/>
        </w:rPr>
      </w:pPr>
      <w:sdt>
        <w:sdtPr>
          <w:rPr>
            <w:rFonts w:ascii="Arial" w:eastAsia="MS Gothic" w:hAnsi="Arial" w:cs="Arial"/>
            <w:b/>
            <w:color w:val="C00180" w:themeColor="accent2"/>
            <w:lang w:val="pt-BR"/>
          </w:rPr>
          <w:id w:val="-161621249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rFonts w:ascii="Arial" w:hAnsi="Arial" w:cs="Arial"/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abençoad</w:t>
      </w:r>
      <w:r w:rsidR="00271AD4" w:rsidRPr="00AE6D09">
        <w:rPr>
          <w:rFonts w:ascii="Arial" w:hAnsi="Arial" w:cs="Arial"/>
          <w:lang w:val="pt-BR"/>
        </w:rPr>
        <w:t>o</w:t>
      </w:r>
      <w:r w:rsidR="00271AD4">
        <w:rPr>
          <w:rFonts w:ascii="Arial" w:hAnsi="Arial" w:cs="Arial"/>
          <w:lang w:val="pt-BR"/>
        </w:rPr>
        <w:t>/a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 xml:space="preserve"> em todas as coisas, e onde eu coloco a mão à prosperidade porque eu ouço e obedeço ao Senhor.</w:t>
      </w:r>
      <w:bookmarkStart w:id="0" w:name="_GoBack"/>
      <w:bookmarkEnd w:id="0"/>
    </w:p>
    <w:p w14:paraId="0ECF19C0" w14:textId="10ADFFE9" w:rsidR="00AE6D09" w:rsidRPr="00AE6D09" w:rsidRDefault="0092393F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367735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santificado em Cristo.</w:t>
      </w:r>
    </w:p>
    <w:p w14:paraId="3A1B999E" w14:textId="5BF710D4" w:rsidR="00AE6D09" w:rsidRPr="00AE6D09" w:rsidRDefault="0092393F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211570999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mais do que vencedor.</w:t>
      </w:r>
    </w:p>
    <w:p w14:paraId="4FE10515" w14:textId="2803FDD1" w:rsidR="00AE6D09" w:rsidRPr="00AE6D09" w:rsidRDefault="0092393F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6713313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a luz do mundo. Eu sou o sal da terra.</w:t>
      </w:r>
    </w:p>
    <w:p w14:paraId="068CE9CC" w14:textId="23FEE8DE" w:rsidR="00AE6D09" w:rsidRPr="00AE6D09" w:rsidRDefault="0092393F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15212024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b/>
          <w:lang w:val="pt-BR" w:bidi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geração eleita sacerdócio real, nação santa, povo de propriedade exclusiva do Senhor.</w:t>
      </w:r>
    </w:p>
    <w:p w14:paraId="66F1F18D" w14:textId="5AFDD1EA" w:rsidR="00AE6D09" w:rsidRPr="00AE6D09" w:rsidRDefault="0092393F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7356991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morada de Deus no espírito. Santuário de Deus na terra.</w:t>
      </w:r>
    </w:p>
    <w:p w14:paraId="6ACCA222" w14:textId="209BDC9D" w:rsidR="001A70DA" w:rsidRPr="00AE6D09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36590748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014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 xml:space="preserve">Eu sou forte porque o Senhor é a força da minha vida, e maior é aquele que está em mim do que aquele que está no mundo.  </w:t>
      </w:r>
    </w:p>
    <w:bookmarkStart w:id="1" w:name="_Hlk529142142"/>
    <w:p w14:paraId="4774F27B" w14:textId="4467583B" w:rsidR="001A70DA" w:rsidRPr="00AE6D09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9209195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AE6D09">
        <w:rPr>
          <w:lang w:val="pt-BR" w:bidi="pt-BR"/>
        </w:rPr>
        <w:tab/>
      </w:r>
      <w:bookmarkEnd w:id="1"/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sou amad</w:t>
      </w:r>
      <w:r w:rsidR="00271AD4" w:rsidRPr="00AE6D09">
        <w:rPr>
          <w:rFonts w:ascii="Arial" w:hAnsi="Arial" w:cs="Arial"/>
          <w:lang w:val="pt-BR"/>
        </w:rPr>
        <w:t>o</w:t>
      </w:r>
      <w:r w:rsidR="00271AD4">
        <w:rPr>
          <w:rFonts w:ascii="Arial" w:hAnsi="Arial" w:cs="Arial"/>
          <w:lang w:val="pt-BR"/>
        </w:rPr>
        <w:t>/a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de Deus precioso aos seus olhos. </w:t>
      </w:r>
    </w:p>
    <w:p w14:paraId="6C872389" w14:textId="1A6DD266" w:rsidR="001A70DA" w:rsidRPr="00AE6D09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17433257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perdoado, eu sou livre de toda condenação, eu sou livre do domínio do pecado, eu sou livre de toda maldição. </w:t>
      </w:r>
    </w:p>
    <w:p w14:paraId="176B2A38" w14:textId="20BAC144" w:rsidR="001A70DA" w:rsidRPr="00AE6D09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13472059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sou livre do poder do diabo, pois eu fui transportado das trevas pro reino de luz. </w:t>
      </w:r>
    </w:p>
    <w:p w14:paraId="053F6C1B" w14:textId="547A272B" w:rsidR="001A70DA" w:rsidRPr="00715114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76284643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sou curad</w:t>
      </w:r>
      <w:r w:rsidR="00271AD4" w:rsidRPr="00AE6D09">
        <w:rPr>
          <w:rFonts w:ascii="Arial" w:hAnsi="Arial" w:cs="Arial"/>
          <w:lang w:val="pt-BR"/>
        </w:rPr>
        <w:t>o</w:t>
      </w:r>
      <w:r w:rsidR="00271AD4">
        <w:rPr>
          <w:rFonts w:ascii="Arial" w:hAnsi="Arial" w:cs="Arial"/>
          <w:lang w:val="pt-BR"/>
        </w:rPr>
        <w:t>/a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pelas pisaduras de Jesus. </w:t>
      </w:r>
    </w:p>
    <w:p w14:paraId="6D22FF67" w14:textId="6B608E3E" w:rsidR="001A70DA" w:rsidRPr="00715114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55520821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sou guardad</w:t>
      </w:r>
      <w:r w:rsidR="00271AD4" w:rsidRPr="00AE6D09">
        <w:rPr>
          <w:rFonts w:ascii="Arial" w:hAnsi="Arial" w:cs="Arial"/>
          <w:lang w:val="pt-BR"/>
        </w:rPr>
        <w:t>o</w:t>
      </w:r>
      <w:r w:rsidR="00271AD4">
        <w:rPr>
          <w:rFonts w:ascii="Arial" w:hAnsi="Arial" w:cs="Arial"/>
          <w:lang w:val="pt-BR"/>
        </w:rPr>
        <w:t>/a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pelos anjos de Deus. </w:t>
      </w:r>
    </w:p>
    <w:p w14:paraId="72AD0A13" w14:textId="205D5FEE" w:rsidR="001A70DA" w:rsidRPr="00715114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2201296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Poderei fazer tudo com a ajuda de Cristo, ele me dará forças. </w:t>
      </w:r>
    </w:p>
    <w:p w14:paraId="73687E40" w14:textId="47BE3587" w:rsidR="001A70DA" w:rsidRPr="00715114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6300958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>Os meus caminhos prosperam e eu sou bem-sucedid</w:t>
      </w:r>
      <w:r w:rsidR="00271AD4" w:rsidRPr="00AE6D09">
        <w:rPr>
          <w:rFonts w:ascii="Arial" w:hAnsi="Arial" w:cs="Arial"/>
          <w:lang w:val="pt-BR"/>
        </w:rPr>
        <w:t>o</w:t>
      </w:r>
      <w:r w:rsidR="00271AD4">
        <w:rPr>
          <w:rFonts w:ascii="Arial" w:hAnsi="Arial" w:cs="Arial"/>
          <w:lang w:val="pt-BR"/>
        </w:rPr>
        <w:t>/a</w:t>
      </w:r>
      <w:r w:rsidR="003F2DF1" w:rsidRPr="003F2DF1">
        <w:rPr>
          <w:rFonts w:ascii="Arial" w:hAnsi="Arial" w:cs="Arial"/>
          <w:color w:val="000000"/>
          <w:lang w:val="pt-BR"/>
        </w:rPr>
        <w:t xml:space="preserve"> em tudo que me proponho a fazer. </w:t>
      </w:r>
    </w:p>
    <w:p w14:paraId="0AC04721" w14:textId="2D138039" w:rsidR="001A70DA" w:rsidRDefault="0092393F" w:rsidP="009F614C">
      <w:pPr>
        <w:pStyle w:val="recuodecaixadeseleo"/>
        <w:rPr>
          <w:rFonts w:ascii="Arial" w:hAnsi="Arial" w:cs="Arial"/>
          <w:color w:val="000000"/>
          <w:lang w:val="pt-BR"/>
        </w:rPr>
      </w:pPr>
      <w:sdt>
        <w:sdtPr>
          <w:rPr>
            <w:b/>
            <w:color w:val="C00180" w:themeColor="accent2"/>
            <w:lang w:val="pt-BR"/>
          </w:rPr>
          <w:id w:val="20287506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>Eu sou forte e corajos</w:t>
      </w:r>
      <w:r w:rsidR="00271AD4" w:rsidRPr="00AE6D09">
        <w:rPr>
          <w:rFonts w:ascii="Arial" w:hAnsi="Arial" w:cs="Arial"/>
          <w:lang w:val="pt-BR"/>
        </w:rPr>
        <w:t>o</w:t>
      </w:r>
      <w:r w:rsidR="00271AD4">
        <w:rPr>
          <w:rFonts w:ascii="Arial" w:hAnsi="Arial" w:cs="Arial"/>
          <w:lang w:val="pt-BR"/>
        </w:rPr>
        <w:t>/a</w:t>
      </w:r>
      <w:r w:rsidR="003F2DF1" w:rsidRPr="003F2DF1">
        <w:rPr>
          <w:rFonts w:ascii="Arial" w:hAnsi="Arial" w:cs="Arial"/>
          <w:color w:val="000000"/>
          <w:lang w:val="pt-BR"/>
        </w:rPr>
        <w:t xml:space="preserve">! Nada me apavora, nem me desanima, pois, o Senhor o meu Deus está comigo por onde eu andar.  </w:t>
      </w:r>
    </w:p>
    <w:p w14:paraId="6CAD044E" w14:textId="68DAD840" w:rsidR="00B02A9A" w:rsidRPr="00B02A9A" w:rsidRDefault="0092393F" w:rsidP="009F614C">
      <w:pPr>
        <w:pStyle w:val="recuodecaixadeseleo"/>
        <w:rPr>
          <w:rFonts w:ascii="Arial" w:hAnsi="Arial" w:cs="Arial"/>
          <w:color w:val="000000"/>
          <w:lang w:val="pt-BR"/>
        </w:rPr>
      </w:pPr>
      <w:sdt>
        <w:sdtPr>
          <w:rPr>
            <w:b/>
            <w:color w:val="C00180" w:themeColor="accent2"/>
            <w:lang w:val="pt-BR"/>
          </w:rPr>
          <w:id w:val="-11172938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1AD4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B02A9A" w:rsidRPr="00CD66D8">
        <w:rPr>
          <w:b/>
          <w:lang w:val="pt-BR" w:bidi="pt-BR"/>
        </w:rPr>
        <w:tab/>
      </w:r>
      <w:r w:rsidR="00B02A9A"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 Eu sou um rio </w:t>
      </w:r>
      <w:r w:rsidR="00B02A9A">
        <w:rPr>
          <w:rFonts w:ascii="Arial" w:hAnsi="Arial" w:cs="Arial"/>
          <w:color w:val="000000"/>
          <w:sz w:val="22"/>
          <w:szCs w:val="22"/>
          <w:lang w:val="pt-BR"/>
        </w:rPr>
        <w:t>e não posso impedir que as bênçãos fluam através de mim</w:t>
      </w:r>
      <w:r w:rsidR="00B02A9A"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 w:rsidR="00B02A9A">
        <w:rPr>
          <w:rFonts w:ascii="Arial" w:hAnsi="Arial" w:cs="Arial"/>
          <w:color w:val="000000"/>
          <w:sz w:val="22"/>
          <w:szCs w:val="22"/>
          <w:lang w:val="pt-BR"/>
        </w:rPr>
        <w:t xml:space="preserve">se </w:t>
      </w:r>
      <w:r w:rsidR="00B02A9A" w:rsidRPr="00B02A9A">
        <w:rPr>
          <w:rFonts w:ascii="Arial" w:hAnsi="Arial" w:cs="Arial"/>
          <w:color w:val="000000"/>
          <w:sz w:val="22"/>
          <w:szCs w:val="22"/>
          <w:lang w:val="pt-BR"/>
        </w:rPr>
        <w:t>não me tornar</w:t>
      </w:r>
      <w:r w:rsidR="00B02A9A">
        <w:rPr>
          <w:rFonts w:ascii="Arial" w:hAnsi="Arial" w:cs="Arial"/>
          <w:color w:val="000000"/>
          <w:sz w:val="22"/>
          <w:szCs w:val="22"/>
          <w:lang w:val="pt-BR"/>
        </w:rPr>
        <w:t>ei</w:t>
      </w:r>
      <w:r w:rsidR="00B02A9A" w:rsidRPr="00B02A9A">
        <w:rPr>
          <w:rFonts w:ascii="Arial" w:hAnsi="Arial" w:cs="Arial"/>
          <w:color w:val="000000"/>
          <w:sz w:val="22"/>
          <w:szCs w:val="22"/>
          <w:lang w:val="pt-BR"/>
        </w:rPr>
        <w:t xml:space="preserve"> uma represa.</w:t>
      </w:r>
    </w:p>
    <w:p w14:paraId="0D75636E" w14:textId="77777777" w:rsidR="003F2DF1" w:rsidRPr="00715114" w:rsidRDefault="003F2DF1" w:rsidP="003F2DF1">
      <w:pPr>
        <w:pStyle w:val="Ttulo1"/>
        <w:rPr>
          <w:lang w:val="pt-BR"/>
        </w:rPr>
      </w:pPr>
      <w:r w:rsidRPr="00D5714A">
        <w:rPr>
          <w:lang w:val="pt-BR"/>
        </w:rPr>
        <w:t>Eu tenho</w:t>
      </w:r>
    </w:p>
    <w:p w14:paraId="6B742D67" w14:textId="77777777" w:rsidR="003F2DF1" w:rsidRPr="00715114" w:rsidRDefault="003F2DF1" w:rsidP="009F614C">
      <w:pPr>
        <w:pStyle w:val="recuodecaixadeseleo"/>
        <w:rPr>
          <w:lang w:val="pt-BR"/>
        </w:rPr>
      </w:pPr>
    </w:p>
    <w:p w14:paraId="62FEBC55" w14:textId="77777777" w:rsidR="001A70DA" w:rsidRPr="00715114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536111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tudo que pertence ao pai, pois sou filho e herdeiro.  </w:t>
      </w:r>
    </w:p>
    <w:p w14:paraId="618BE2B7" w14:textId="77777777" w:rsidR="001A70DA" w:rsidRPr="00715114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8879426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autoridade sobre todo poder do diabo em nome de Jesus. </w:t>
      </w:r>
    </w:p>
    <w:p w14:paraId="4E857E84" w14:textId="77777777" w:rsidR="005F5CC9" w:rsidRPr="00715114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651505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o perdão dos meus pecados, já não há condenação para minha vida. </w:t>
      </w:r>
    </w:p>
    <w:p w14:paraId="72536757" w14:textId="77777777" w:rsidR="005F5CC9" w:rsidRPr="00715114" w:rsidRDefault="0092393F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856558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saúde em Cristo, e praga nenhuma chega na minha tenda. </w:t>
      </w:r>
    </w:p>
    <w:p w14:paraId="04B06933" w14:textId="77777777" w:rsidR="001A70DA" w:rsidRPr="00D5714A" w:rsidRDefault="0092393F" w:rsidP="009F614C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4779190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 proteção dos anjos de Deus e nenhum mal me sucederá. </w:t>
      </w:r>
      <w:r w:rsidR="003F2DF1" w:rsidRPr="00D5714A">
        <w:rPr>
          <w:rFonts w:ascii="Arial" w:eastAsia="Times New Roman" w:hAnsi="Arial" w:cs="Arial"/>
          <w:color w:val="000000"/>
          <w:lang w:val="pt-BR" w:eastAsia="pt-BR"/>
        </w:rPr>
        <w:t xml:space="preserve">E nenhuma arma forjada contra mim prosperará. </w:t>
      </w:r>
    </w:p>
    <w:p w14:paraId="7EC06EEA" w14:textId="77777777" w:rsidR="003F2DF1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7525385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orientação, paz, alegria, consolo, conforto, ajuda e revelação da palavra de Deus na pessoa do Espírito Santo que em mim habita. </w:t>
      </w:r>
    </w:p>
    <w:p w14:paraId="376BF959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5269040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pés de corça e ando nos lugares altos.  </w:t>
      </w:r>
    </w:p>
    <w:p w14:paraId="4449AC5D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6989962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poder para testemunhar, expelir demônios, curar enfermos pelo Espírito Santo e em nome de Jesus. </w:t>
      </w:r>
    </w:p>
    <w:p w14:paraId="59664E3D" w14:textId="77777777" w:rsidR="003F2DF1" w:rsidRDefault="0092393F" w:rsidP="003F2DF1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16034148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as minhas orações ouvidas </w:t>
      </w:r>
    </w:p>
    <w:p w14:paraId="44D46DED" w14:textId="77777777" w:rsidR="003F2DF1" w:rsidRPr="00AE6D09" w:rsidRDefault="003F2DF1" w:rsidP="003F2DF1">
      <w:pPr>
        <w:pStyle w:val="Ttulo1"/>
        <w:rPr>
          <w:rFonts w:ascii="Arial" w:hAnsi="Arial" w:cs="Arial"/>
          <w:lang w:val="pt-BR"/>
        </w:rPr>
      </w:pPr>
      <w:r w:rsidRPr="003F2DF1">
        <w:rPr>
          <w:rFonts w:ascii="Arial" w:hAnsi="Arial" w:cs="Arial"/>
          <w:lang w:val="pt-BR"/>
        </w:rPr>
        <w:t>Gerais</w:t>
      </w:r>
    </w:p>
    <w:p w14:paraId="2489E8ED" w14:textId="77777777" w:rsidR="003F2DF1" w:rsidRPr="00AE6D09" w:rsidRDefault="0092393F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98208381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 w:rsidR="003F2DF1">
        <w:rPr>
          <w:rFonts w:ascii="Arial" w:hAnsi="Arial" w:cs="Arial"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Coisas entra na minha vida por causa do que sai da minha boca </w:t>
      </w:r>
    </w:p>
    <w:p w14:paraId="59B99F0B" w14:textId="77777777" w:rsidR="003F2DF1" w:rsidRPr="00AE6D09" w:rsidRDefault="0092393F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15392705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>
        <w:rPr>
          <w:rFonts w:ascii="Arial" w:hAnsi="Arial" w:cs="Arial"/>
          <w:b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Da minha boca flui palavras de esperança </w:t>
      </w:r>
    </w:p>
    <w:p w14:paraId="411745C2" w14:textId="77777777" w:rsidR="003F2DF1" w:rsidRPr="00AE6D09" w:rsidRDefault="0092393F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9141721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3F2DF1">
        <w:rPr>
          <w:rFonts w:ascii="Arial" w:hAnsi="Arial" w:cs="Arial"/>
          <w:b/>
          <w:lang w:val="pt-BR" w:bidi="pt-BR"/>
        </w:rPr>
        <w:t xml:space="preserve"> </w:t>
      </w:r>
      <w:r w:rsidR="003F2DF1" w:rsidRPr="00AE6D09">
        <w:rPr>
          <w:rFonts w:ascii="Arial" w:hAnsi="Arial" w:cs="Arial"/>
          <w:lang w:val="pt-BR"/>
        </w:rPr>
        <w:t xml:space="preserve">Minhas orações pela minha família estão funcionando </w:t>
      </w:r>
    </w:p>
    <w:p w14:paraId="34DBF85F" w14:textId="76F61BFF" w:rsidR="003F2DF1" w:rsidRPr="003F2DF1" w:rsidRDefault="0092393F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4470081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3C55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Estou magro e mais saudável hoje, e meus músculos estão definidos da forma mais perfeita possível.</w:t>
      </w:r>
    </w:p>
    <w:p w14:paraId="75D426A1" w14:textId="7BFF1BAD" w:rsidR="003F2DF1" w:rsidRPr="003F2DF1" w:rsidRDefault="0092393F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182464656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3C55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Sou bom e inteligente e as pessoas gostam de mim.</w:t>
      </w:r>
    </w:p>
    <w:p w14:paraId="66DAF1B0" w14:textId="516D25A9" w:rsidR="003F2DF1" w:rsidRPr="00715114" w:rsidRDefault="0092393F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9676182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3C55"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3F2DF1" w:rsidRPr="003F2DF1">
        <w:rPr>
          <w:lang w:val="pt-BR"/>
        </w:rPr>
        <w:t>Tenho uma memória excelente e que continua a melhorar a cada dia.</w:t>
      </w:r>
    </w:p>
    <w:p w14:paraId="7876C8DF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7369045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Esse ano estou dobrando os meus ganhos. </w:t>
      </w:r>
    </w:p>
    <w:p w14:paraId="00050E59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417788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Sou excelente investidor, entro nos negócios no melhor momento e sempre saio no melhor momento. </w:t>
      </w:r>
    </w:p>
    <w:p w14:paraId="5D041F35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9607692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Nasci para manifestar a glória de Deus que existe dentro de mim. </w:t>
      </w:r>
    </w:p>
    <w:p w14:paraId="022E1AE9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97646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O maior presente que podemos dar aqueles que amamos é viver nosso potencial pleno. </w:t>
      </w:r>
    </w:p>
    <w:p w14:paraId="3DCB1823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7701584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cada novo dia eu me torno uma pessoa melhor do que no dia anterior. </w:t>
      </w:r>
    </w:p>
    <w:p w14:paraId="3369D919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988503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cada novo dia eu me torno mais executor e menos procrastinador. </w:t>
      </w:r>
    </w:p>
    <w:p w14:paraId="7EBA7184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2060743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nasci para dominar sobre todas as coisas. </w:t>
      </w:r>
    </w:p>
    <w:p w14:paraId="51A1C233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43013002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repreendo todo espírito de dividas.  </w:t>
      </w:r>
    </w:p>
    <w:p w14:paraId="45A3F213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070631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repreendo toda dívida e ordeno que saia da minha vida do meu nome. </w:t>
      </w:r>
    </w:p>
    <w:p w14:paraId="3D8A8AAF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427224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Permito que a paz de Deus governe em meu coração e me recuso a me preocupar com qualquer coisa. </w:t>
      </w:r>
    </w:p>
    <w:p w14:paraId="06F735DE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492055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Vai ter outra grande entrada de dinheiro na minha conta esse mês além do meu salário. </w:t>
      </w:r>
    </w:p>
    <w:p w14:paraId="54DA3467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055447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O Senhor da ordem ao meu respeito para os anjos me guardarem em todos os meus caminhos. </w:t>
      </w:r>
    </w:p>
    <w:p w14:paraId="52193A72" w14:textId="77777777" w:rsidR="003F2DF1" w:rsidRPr="003F2DF1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234516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No meu caminho à vida e não morte.</w:t>
      </w:r>
    </w:p>
    <w:p w14:paraId="2CE3F7E3" w14:textId="77777777" w:rsidR="003F2DF1" w:rsidRPr="003F2DF1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40801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Eu pratico a palavra de Deus e sou bendito em meus atos.</w:t>
      </w:r>
    </w:p>
    <w:p w14:paraId="40A99C73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7227898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empunho o escudo da fé e apago todos os dardos inflamáveis do maligno. </w:t>
      </w:r>
    </w:p>
    <w:p w14:paraId="45E3D193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058865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Nada é impossível aos que creem.  </w:t>
      </w:r>
    </w:p>
    <w:p w14:paraId="4FEBE086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006462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Tudo colabora para o meu bem e os anjos me protegem. </w:t>
      </w:r>
    </w:p>
    <w:p w14:paraId="271152A4" w14:textId="77777777" w:rsidR="003F2DF1" w:rsidRPr="003F2DF1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30768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O Espírito de Deus me guia, Jesus me salva, e o Pai me ama.</w:t>
      </w:r>
    </w:p>
    <w:p w14:paraId="5E9C2EE0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18514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humildade me promove a fé e me fortalece </w:t>
      </w:r>
    </w:p>
    <w:p w14:paraId="28BF244A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625172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alegria de Deus me preenche. </w:t>
      </w:r>
    </w:p>
    <w:p w14:paraId="47DFE75A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1156377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A justiça de Deus me protege e o seu poder me cura. </w:t>
      </w:r>
    </w:p>
    <w:p w14:paraId="73BB3192" w14:textId="77777777" w:rsidR="003F2DF1" w:rsidRPr="00715114" w:rsidRDefault="0092393F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573864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 xml:space="preserve">Eu tenho esperança celestial, um destino Divino, um legado atemporal. </w:t>
      </w:r>
    </w:p>
    <w:p w14:paraId="6F69B1FC" w14:textId="77777777" w:rsidR="007B6F7F" w:rsidRPr="00715114" w:rsidRDefault="0092393F" w:rsidP="0041350B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064363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DF1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3F2DF1" w:rsidRPr="00CD66D8">
        <w:rPr>
          <w:b/>
          <w:lang w:val="pt-BR" w:bidi="pt-BR"/>
        </w:rPr>
        <w:tab/>
      </w:r>
      <w:r w:rsidR="003F2DF1" w:rsidRPr="003F2DF1">
        <w:rPr>
          <w:lang w:val="pt-BR"/>
        </w:rPr>
        <w:t>Meus filhos são abençoados, minha herança está segura e o meu destino é fantástico.</w:t>
      </w:r>
    </w:p>
    <w:sectPr w:rsidR="007B6F7F" w:rsidRPr="00715114" w:rsidSect="00271AD4">
      <w:headerReference w:type="default" r:id="rId10"/>
      <w:pgSz w:w="11906" w:h="16838" w:code="9"/>
      <w:pgMar w:top="567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43D02" w14:textId="77777777" w:rsidR="0092393F" w:rsidRDefault="0092393F" w:rsidP="00E97B50">
      <w:r>
        <w:separator/>
      </w:r>
    </w:p>
  </w:endnote>
  <w:endnote w:type="continuationSeparator" w:id="0">
    <w:p w14:paraId="5558EF92" w14:textId="77777777" w:rsidR="0092393F" w:rsidRDefault="0092393F" w:rsidP="00E9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B97A5" w14:textId="77777777" w:rsidR="0092393F" w:rsidRDefault="0092393F" w:rsidP="00E97B50">
      <w:r>
        <w:separator/>
      </w:r>
    </w:p>
  </w:footnote>
  <w:footnote w:type="continuationSeparator" w:id="0">
    <w:p w14:paraId="40C21B8B" w14:textId="77777777" w:rsidR="0092393F" w:rsidRDefault="0092393F" w:rsidP="00E9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EE5CC" w14:textId="77777777" w:rsidR="00B21A97" w:rsidRPr="00A35C5F" w:rsidRDefault="00B21A97" w:rsidP="00A35C5F">
    <w:pPr>
      <w:pStyle w:val="Cabealho"/>
    </w:pPr>
    <w:r w:rsidRPr="00A35C5F"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5092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B6BE43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56690B"/>
    <w:multiLevelType w:val="hybridMultilevel"/>
    <w:tmpl w:val="20444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A7ABC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526EA"/>
    <w:multiLevelType w:val="multilevel"/>
    <w:tmpl w:val="123A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0033A"/>
    <w:multiLevelType w:val="multilevel"/>
    <w:tmpl w:val="E5C67AE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47588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C524C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55872"/>
    <w:multiLevelType w:val="multilevel"/>
    <w:tmpl w:val="A23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048F"/>
    <w:multiLevelType w:val="multilevel"/>
    <w:tmpl w:val="2A8E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67A12"/>
    <w:multiLevelType w:val="multilevel"/>
    <w:tmpl w:val="983CD4F2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459C1"/>
    <w:multiLevelType w:val="multilevel"/>
    <w:tmpl w:val="39DE735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70510"/>
    <w:multiLevelType w:val="multilevel"/>
    <w:tmpl w:val="C140448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A6B2E"/>
    <w:multiLevelType w:val="multilevel"/>
    <w:tmpl w:val="FEE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54C1B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4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7"/>
    <w:rsid w:val="0000086E"/>
    <w:rsid w:val="000226C4"/>
    <w:rsid w:val="000443D8"/>
    <w:rsid w:val="00052CAF"/>
    <w:rsid w:val="00064A74"/>
    <w:rsid w:val="00073EB8"/>
    <w:rsid w:val="000A07A8"/>
    <w:rsid w:val="0011776F"/>
    <w:rsid w:val="00117C27"/>
    <w:rsid w:val="001A70DA"/>
    <w:rsid w:val="001D0309"/>
    <w:rsid w:val="001D2D2D"/>
    <w:rsid w:val="00210D02"/>
    <w:rsid w:val="00224EB3"/>
    <w:rsid w:val="00250754"/>
    <w:rsid w:val="00271AD4"/>
    <w:rsid w:val="0027401E"/>
    <w:rsid w:val="002B68A2"/>
    <w:rsid w:val="002F72AE"/>
    <w:rsid w:val="003028B8"/>
    <w:rsid w:val="00332DFD"/>
    <w:rsid w:val="00373C55"/>
    <w:rsid w:val="003B191A"/>
    <w:rsid w:val="003F17D5"/>
    <w:rsid w:val="003F2DF1"/>
    <w:rsid w:val="0040339D"/>
    <w:rsid w:val="0041332B"/>
    <w:rsid w:val="0041350B"/>
    <w:rsid w:val="004406B7"/>
    <w:rsid w:val="00492A58"/>
    <w:rsid w:val="00494DA4"/>
    <w:rsid w:val="004A1E61"/>
    <w:rsid w:val="004E6F3C"/>
    <w:rsid w:val="005110B2"/>
    <w:rsid w:val="0053151A"/>
    <w:rsid w:val="005414A6"/>
    <w:rsid w:val="0055592C"/>
    <w:rsid w:val="0057758A"/>
    <w:rsid w:val="00583AA5"/>
    <w:rsid w:val="0058441E"/>
    <w:rsid w:val="00597C07"/>
    <w:rsid w:val="005F04D3"/>
    <w:rsid w:val="005F5CC9"/>
    <w:rsid w:val="00635719"/>
    <w:rsid w:val="006E1EC7"/>
    <w:rsid w:val="006F155E"/>
    <w:rsid w:val="00710724"/>
    <w:rsid w:val="00715114"/>
    <w:rsid w:val="007336ED"/>
    <w:rsid w:val="007515D7"/>
    <w:rsid w:val="007A0FEE"/>
    <w:rsid w:val="007B6F7F"/>
    <w:rsid w:val="007C4062"/>
    <w:rsid w:val="00832A5A"/>
    <w:rsid w:val="00835C4B"/>
    <w:rsid w:val="00852470"/>
    <w:rsid w:val="008A7BCF"/>
    <w:rsid w:val="008B326B"/>
    <w:rsid w:val="0090444B"/>
    <w:rsid w:val="009166FA"/>
    <w:rsid w:val="0092393F"/>
    <w:rsid w:val="009313ED"/>
    <w:rsid w:val="009C0B90"/>
    <w:rsid w:val="009C73B6"/>
    <w:rsid w:val="009E568C"/>
    <w:rsid w:val="009F614C"/>
    <w:rsid w:val="00A35C5F"/>
    <w:rsid w:val="00AE6D09"/>
    <w:rsid w:val="00B02A9A"/>
    <w:rsid w:val="00B21A97"/>
    <w:rsid w:val="00B3267C"/>
    <w:rsid w:val="00B43E2A"/>
    <w:rsid w:val="00BE04F5"/>
    <w:rsid w:val="00BF1BA9"/>
    <w:rsid w:val="00C354CF"/>
    <w:rsid w:val="00C96451"/>
    <w:rsid w:val="00CA0438"/>
    <w:rsid w:val="00CC5F6F"/>
    <w:rsid w:val="00CD66D8"/>
    <w:rsid w:val="00D513D5"/>
    <w:rsid w:val="00D53323"/>
    <w:rsid w:val="00D5714A"/>
    <w:rsid w:val="00DC017D"/>
    <w:rsid w:val="00E504CC"/>
    <w:rsid w:val="00E646B9"/>
    <w:rsid w:val="00E70489"/>
    <w:rsid w:val="00E83FEE"/>
    <w:rsid w:val="00E862B7"/>
    <w:rsid w:val="00E9223B"/>
    <w:rsid w:val="00E97B50"/>
    <w:rsid w:val="00EF197C"/>
    <w:rsid w:val="00F035A0"/>
    <w:rsid w:val="00F20149"/>
    <w:rsid w:val="00F70A96"/>
    <w:rsid w:val="00F94BB3"/>
    <w:rsid w:val="00FD4A5E"/>
    <w:rsid w:val="00FD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D1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</w:latentStyles>
  <w:style w:type="paragraph" w:default="1" w:styleId="Normal">
    <w:name w:val="Normal"/>
    <w:qFormat/>
    <w:rsid w:val="00E646B9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6B9"/>
    <w:pPr>
      <w:keepNext/>
      <w:keepLines/>
      <w:spacing w:before="300" w:after="40"/>
      <w:outlineLvl w:val="0"/>
    </w:pPr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0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tulo">
    <w:name w:val="Title"/>
    <w:basedOn w:val="Normal"/>
    <w:next w:val="Normal"/>
    <w:link w:val="TtuloChar"/>
    <w:uiPriority w:val="10"/>
    <w:qFormat/>
    <w:rsid w:val="00E646B9"/>
    <w:pPr>
      <w:pBdr>
        <w:left w:val="single" w:sz="48" w:space="4" w:color="00BCEB" w:themeColor="accent6"/>
      </w:pBdr>
      <w:shd w:val="clear" w:color="auto" w:fill="FDCB3E" w:themeFill="accent4"/>
      <w:spacing w:before="200" w:after="440"/>
      <w:ind w:right="-1440"/>
      <w:contextualSpacing/>
    </w:pPr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lang w:eastAsia="en-GB"/>
    </w:rPr>
  </w:style>
  <w:style w:type="character" w:customStyle="1" w:styleId="TtuloChar">
    <w:name w:val="Título Char"/>
    <w:basedOn w:val="Fontepargpadro"/>
    <w:link w:val="Ttulo"/>
    <w:uiPriority w:val="10"/>
    <w:rsid w:val="00E646B9"/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shd w:val="clear" w:color="auto" w:fill="FDCB3E" w:themeFill="accent4"/>
      <w:lang w:val="en-US" w:eastAsia="en-GB"/>
    </w:rPr>
  </w:style>
  <w:style w:type="character" w:customStyle="1" w:styleId="Ttulo1Char">
    <w:name w:val="Título 1 Char"/>
    <w:basedOn w:val="Fontepargpadro"/>
    <w:link w:val="Ttulo1"/>
    <w:uiPriority w:val="9"/>
    <w:rsid w:val="00E646B9"/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  <w:lang w:val="en-US"/>
    </w:rPr>
  </w:style>
  <w:style w:type="paragraph" w:customStyle="1" w:styleId="recuodecaixadeseleo">
    <w:name w:val="recuo de caixa de seleção"/>
    <w:basedOn w:val="Normal"/>
    <w:qFormat/>
    <w:rsid w:val="00E646B9"/>
    <w:pPr>
      <w:tabs>
        <w:tab w:val="left" w:pos="360"/>
      </w:tabs>
      <w:ind w:left="357" w:hanging="357"/>
    </w:pPr>
  </w:style>
  <w:style w:type="paragraph" w:styleId="Cabealho">
    <w:name w:val="header"/>
    <w:basedOn w:val="Normal"/>
    <w:link w:val="CabealhoChar"/>
    <w:semiHidden/>
    <w:qFormat/>
    <w:rsid w:val="00A35C5F"/>
    <w:pPr>
      <w:tabs>
        <w:tab w:val="center" w:pos="4320"/>
        <w:tab w:val="right" w:pos="8640"/>
      </w:tabs>
    </w:pPr>
    <w:rPr>
      <w:color w:val="0C23BB" w:themeColor="text2"/>
      <w:sz w:val="20"/>
    </w:rPr>
  </w:style>
  <w:style w:type="character" w:customStyle="1" w:styleId="CabealhoChar">
    <w:name w:val="Cabeçalho Char"/>
    <w:basedOn w:val="Fontepargpadro"/>
    <w:link w:val="Cabealho"/>
    <w:semiHidden/>
    <w:rsid w:val="00E646B9"/>
    <w:rPr>
      <w:color w:val="0C23BB" w:themeColor="text2"/>
      <w:sz w:val="20"/>
      <w:lang w:val="en-US"/>
    </w:rPr>
  </w:style>
  <w:style w:type="paragraph" w:styleId="Rodap">
    <w:name w:val="footer"/>
    <w:basedOn w:val="Normal"/>
    <w:link w:val="RodapChar"/>
    <w:semiHidden/>
    <w:rsid w:val="00A35C5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E646B9"/>
    <w:rPr>
      <w:lang w:val="en-US"/>
    </w:rPr>
  </w:style>
  <w:style w:type="character" w:styleId="TextodoEspaoReservado">
    <w:name w:val="Placeholder Text"/>
    <w:basedOn w:val="Fontepargpadro"/>
    <w:semiHidden/>
    <w:rsid w:val="009F614C"/>
    <w:rPr>
      <w:color w:val="808080"/>
    </w:rPr>
  </w:style>
  <w:style w:type="paragraph" w:styleId="PargrafodaLista">
    <w:name w:val="List Paragraph"/>
    <w:basedOn w:val="Normal"/>
    <w:uiPriority w:val="34"/>
    <w:qFormat/>
    <w:rsid w:val="0058441E"/>
    <w:pPr>
      <w:spacing w:after="160" w:line="259" w:lineRule="auto"/>
      <w:ind w:left="720"/>
      <w:contextualSpacing/>
    </w:pPr>
    <w:rPr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Lista%20de%20verifica&#231;&#227;o%20para%20planejamento%20de%20festa.dotx" TargetMode="External"/></Relationships>
</file>

<file path=word/theme/theme1.xml><?xml version="1.0" encoding="utf-8"?>
<a:theme xmlns:a="http://schemas.openxmlformats.org/drawingml/2006/main" name="Office Theme">
  <a:themeElements>
    <a:clrScheme name="Custom 277">
      <a:dk1>
        <a:sysClr val="windowText" lastClr="000000"/>
      </a:dk1>
      <a:lt1>
        <a:sysClr val="window" lastClr="FFFFFF"/>
      </a:lt1>
      <a:dk2>
        <a:srgbClr val="0C23BB"/>
      </a:dk2>
      <a:lt2>
        <a:srgbClr val="E6E6E6"/>
      </a:lt2>
      <a:accent1>
        <a:srgbClr val="7004BD"/>
      </a:accent1>
      <a:accent2>
        <a:srgbClr val="C00180"/>
      </a:accent2>
      <a:accent3>
        <a:srgbClr val="6BCC39"/>
      </a:accent3>
      <a:accent4>
        <a:srgbClr val="FDCB3E"/>
      </a:accent4>
      <a:accent5>
        <a:srgbClr val="FF4F02"/>
      </a:accent5>
      <a:accent6>
        <a:srgbClr val="00BCEB"/>
      </a:accent6>
      <a:hlink>
        <a:srgbClr val="0C23BB"/>
      </a:hlink>
      <a:folHlink>
        <a:srgbClr val="C001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3DBAC32-16F9-456F-B1F7-737A3C29F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FD1595-6DDD-4ADD-A15A-E47CDFEB2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DFE75-5993-4296-881E-A1ADB2E5C88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para planejamento de festa</Template>
  <TotalTime>0</TotalTime>
  <Pages>1</Pages>
  <Words>675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2024-12-31T22:25:00Z</dcterms:created>
  <dcterms:modified xsi:type="dcterms:W3CDTF">2025-01-11T15:52:00Z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