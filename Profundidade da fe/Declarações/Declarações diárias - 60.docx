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7CB3" w14:textId="77777777" w:rsidR="001A70DA" w:rsidRPr="00715114" w:rsidRDefault="00B21A97" w:rsidP="00CD66D8">
      <w:pPr>
        <w:pStyle w:val="Ttulo"/>
        <w:rPr>
          <w:lang w:val="pt-BR"/>
        </w:rPr>
      </w:pPr>
      <w:r w:rsidRPr="003F2DF1">
        <w:rPr>
          <w:lang w:val="pt-BR"/>
        </w:rPr>
        <w:t>Declarações diárias</w:t>
      </w:r>
    </w:p>
    <w:p w14:paraId="6A7AA7DB" w14:textId="77777777" w:rsidR="001A70DA" w:rsidRPr="00AE6D09" w:rsidRDefault="00AE6D09" w:rsidP="009F614C">
      <w:pPr>
        <w:pStyle w:val="Ttulo1"/>
        <w:rPr>
          <w:rFonts w:ascii="Arial" w:hAnsi="Arial" w:cs="Arial"/>
          <w:lang w:val="pt-BR"/>
        </w:rPr>
      </w:pPr>
      <w:r w:rsidRPr="00AE6D09">
        <w:rPr>
          <w:rFonts w:ascii="Arial" w:hAnsi="Arial" w:cs="Arial"/>
          <w:lang w:val="pt-BR"/>
        </w:rPr>
        <w:t>Eu s</w:t>
      </w:r>
      <w:bookmarkStart w:id="0" w:name="_GoBack"/>
      <w:bookmarkEnd w:id="0"/>
      <w:r w:rsidRPr="00AE6D09">
        <w:rPr>
          <w:rFonts w:ascii="Arial" w:hAnsi="Arial" w:cs="Arial"/>
          <w:lang w:val="pt-BR"/>
        </w:rPr>
        <w:t>ou</w:t>
      </w:r>
    </w:p>
    <w:p w14:paraId="7E866BAC" w14:textId="77777777" w:rsidR="001A70DA" w:rsidRPr="00AE6D09" w:rsidRDefault="00B21A97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9342535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="00AE6D09"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uma nova criatura, criada em verdadeira justiça e santidade.</w:t>
      </w:r>
    </w:p>
    <w:p w14:paraId="05DDB400" w14:textId="77777777" w:rsidR="001A70DA" w:rsidRPr="00AE6D09" w:rsidRDefault="00B21A97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6528665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D09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filho de Deus.</w:t>
      </w:r>
    </w:p>
    <w:p w14:paraId="254F2A0F" w14:textId="77777777" w:rsidR="001A70DA" w:rsidRPr="00AE6D09" w:rsidRDefault="00B21A97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890706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D09"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="00AE6D09" w:rsidRPr="00AE6D09">
        <w:rPr>
          <w:rFonts w:ascii="Arial" w:hAnsi="Arial" w:cs="Arial"/>
          <w:lang w:val="pt-BR"/>
        </w:rPr>
        <w:t>Eu sou herdeiro de Deus e coerdeiro com Cristo.</w:t>
      </w:r>
    </w:p>
    <w:p w14:paraId="690D54EB" w14:textId="77777777" w:rsidR="00AE6D09" w:rsidRPr="00AE6D09" w:rsidRDefault="00AE6D09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8440887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Pr="00AE6D09">
        <w:rPr>
          <w:rFonts w:ascii="Arial" w:hAnsi="Arial" w:cs="Arial"/>
          <w:lang w:val="pt-BR" w:bidi="pt-BR"/>
        </w:rPr>
        <w:t>Eu sou rei e sacerdote para Deus o pai.</w:t>
      </w:r>
    </w:p>
    <w:p w14:paraId="3F7FA28C" w14:textId="77777777" w:rsidR="00AE6D09" w:rsidRPr="00AE6D09" w:rsidRDefault="00AE6D09" w:rsidP="009F614C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10723147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 w:rsidRPr="00AE6D09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Pr="00AE6D09">
        <w:rPr>
          <w:rFonts w:ascii="Arial" w:hAnsi="Arial" w:cs="Arial"/>
          <w:lang w:val="pt-BR"/>
        </w:rPr>
        <w:t>Eu sou a justiça de Deus em Cristo.</w:t>
      </w:r>
    </w:p>
    <w:p w14:paraId="1E8BB345" w14:textId="77777777" w:rsidR="00AE6D09" w:rsidRPr="00AE6D09" w:rsidRDefault="00AE6D09" w:rsidP="009F614C">
      <w:pPr>
        <w:pStyle w:val="recuodecaixadeseleo"/>
        <w:rPr>
          <w:rFonts w:ascii="Arial" w:hAnsi="Arial" w:cs="Arial"/>
          <w:lang w:val="pt-BR" w:bidi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991379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>
        <w:rPr>
          <w:rFonts w:ascii="Arial" w:hAnsi="Arial" w:cs="Arial"/>
          <w:b/>
          <w:lang w:val="pt-BR" w:bidi="pt-BR"/>
        </w:rPr>
        <w:t xml:space="preserve"> </w:t>
      </w:r>
      <w:r w:rsidRPr="00AE6D09">
        <w:rPr>
          <w:rFonts w:ascii="Arial" w:hAnsi="Arial" w:cs="Arial"/>
          <w:lang w:val="pt-BR" w:bidi="pt-BR"/>
        </w:rPr>
        <w:t>Eu sou cabeça e não calda, estou sempre por cima e não por baixo.</w:t>
      </w:r>
    </w:p>
    <w:p w14:paraId="706932CF" w14:textId="77777777" w:rsidR="00AE6D09" w:rsidRPr="00AE6D09" w:rsidRDefault="00AE6D09" w:rsidP="00AE6D09">
      <w:pPr>
        <w:rPr>
          <w:rFonts w:ascii="Arial" w:eastAsia="Times New Roman" w:hAnsi="Arial" w:cs="Arial"/>
          <w:lang w:val="pt-BR" w:eastAsia="pt-BR"/>
        </w:rPr>
      </w:pPr>
      <w:sdt>
        <w:sdtPr>
          <w:rPr>
            <w:rFonts w:ascii="Arial" w:eastAsia="MS Gothic" w:hAnsi="Arial" w:cs="Arial"/>
            <w:b/>
            <w:color w:val="C00180" w:themeColor="accent2"/>
            <w:lang w:val="pt-BR"/>
          </w:rPr>
          <w:id w:val="-161621249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rFonts w:ascii="Arial" w:hAnsi="Arial" w:cs="Arial"/>
          <w:b/>
          <w:lang w:val="pt-BR" w:bidi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abençoado em todas as coisas, e onde eu coloco a mão à prosperidade porque eu ouço e obedeço ao Senhor.</w:t>
      </w:r>
    </w:p>
    <w:p w14:paraId="0ECF19C0" w14:textId="77777777" w:rsidR="00AE6D09" w:rsidRPr="00AE6D09" w:rsidRDefault="00AE6D09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367735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b/>
          <w:lang w:val="pt-BR" w:bidi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santificado em Cristo.</w:t>
      </w:r>
    </w:p>
    <w:p w14:paraId="3A1B999E" w14:textId="77777777" w:rsidR="00AE6D09" w:rsidRPr="00AE6D09" w:rsidRDefault="00AE6D09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21157099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b/>
          <w:color w:val="C00180" w:themeColor="accent2"/>
          <w:lang w:val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mais do que vencedor.</w:t>
      </w:r>
    </w:p>
    <w:p w14:paraId="4FE10515" w14:textId="77777777" w:rsidR="00AE6D09" w:rsidRPr="00AE6D09" w:rsidRDefault="00AE6D09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6713313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b/>
          <w:lang w:val="pt-BR" w:bidi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a luz do mundo. Eu sou o sal da terra.</w:t>
      </w:r>
    </w:p>
    <w:p w14:paraId="068CE9CC" w14:textId="77777777" w:rsidR="00AE6D09" w:rsidRPr="00AE6D09" w:rsidRDefault="00AE6D09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15212024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b/>
          <w:lang w:val="pt-BR" w:bidi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geração eleita sacerdócio real, nação santa, povo de propriedade exclusiva do Senhor.</w:t>
      </w:r>
    </w:p>
    <w:p w14:paraId="66F1F18D" w14:textId="77777777" w:rsidR="00AE6D09" w:rsidRPr="00AE6D09" w:rsidRDefault="00AE6D09" w:rsidP="00AE6D09">
      <w:pPr>
        <w:rPr>
          <w:rFonts w:ascii="Times New Roman" w:eastAsia="Times New Roman" w:hAnsi="Times New Roman" w:cs="Times New Roman"/>
          <w:lang w:val="pt-BR" w:eastAsia="pt-BR"/>
        </w:rPr>
      </w:pPr>
      <w:sdt>
        <w:sdtPr>
          <w:rPr>
            <w:b/>
            <w:color w:val="C00180" w:themeColor="accent2"/>
            <w:lang w:val="pt-BR"/>
          </w:rPr>
          <w:id w:val="-7356991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>
        <w:rPr>
          <w:b/>
          <w:color w:val="C00180" w:themeColor="accent2"/>
          <w:lang w:val="pt-BR"/>
        </w:rPr>
        <w:t xml:space="preserve"> </w:t>
      </w:r>
      <w:r w:rsidRPr="00AE6D09">
        <w:rPr>
          <w:rFonts w:ascii="Arial" w:eastAsia="Times New Roman" w:hAnsi="Arial" w:cs="Arial"/>
          <w:color w:val="000000"/>
          <w:lang w:val="pt-BR" w:eastAsia="pt-BR"/>
        </w:rPr>
        <w:t>Eu sou morada de Deus no espírito. Santuário de Deus na terra.</w:t>
      </w:r>
    </w:p>
    <w:p w14:paraId="6ACCA222" w14:textId="77777777" w:rsidR="001A70DA" w:rsidRPr="00AE6D09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59074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>Eu sou forte porque o Senhor é a força da minha vida, e maior é aquele que está em mim do que aquele que está no mundo. </w:t>
      </w:r>
      <w:r w:rsidR="00AE6D09" w:rsidRPr="00AE6D09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bookmarkStart w:id="1" w:name="_Hlk529142142"/>
    <w:p w14:paraId="4774F27B" w14:textId="77777777" w:rsidR="001A70DA" w:rsidRPr="00AE6D09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920919577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bookmarkEnd w:id="1"/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amado de Deus precioso aos seus olhos.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6C872389" w14:textId="77777777" w:rsidR="001A70DA" w:rsidRPr="00AE6D09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-1743325705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6D09" w:rsidRPr="00AE6D09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perdoado, eu sou livre de toda condenação, eu sou livre do domínio do pecado, eu sou livre de toda maldição.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176B2A38" w14:textId="77777777" w:rsidR="001A70DA" w:rsidRPr="00AE6D09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1347205919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6D09" w:rsidRPr="003F2DF1"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☒</w:t>
          </w:r>
        </w:sdtContent>
      </w:sdt>
      <w:r w:rsidR="009F614C" w:rsidRPr="00AE6D09">
        <w:rPr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livre do poder do diabo, pois eu fui transportado das trevas pro reino de luz.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053F6C1B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7628464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3323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curado pelas pisaduras de Jesus.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6D22FF67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552082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sou guardado pelos anjos de Deus.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72AD0A13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201296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>Poderei fazer tudo com a ajuda de Cristo, ele me dará forças.</w:t>
      </w:r>
      <w:r w:rsidR="003F2DF1" w:rsidRPr="003F2DF1">
        <w:rPr>
          <w:rFonts w:ascii="Arial" w:hAnsi="Arial" w:cs="Arial"/>
          <w:color w:val="000000"/>
          <w:lang w:val="pt-BR"/>
        </w:rPr>
        <w:t xml:space="preserve"> </w:t>
      </w:r>
    </w:p>
    <w:p w14:paraId="73687E40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6300958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>Os meus caminhos prosperam e eu sou bem-sucedida em tudo que me proponho a fazer.</w:t>
      </w:r>
      <w:r w:rsidR="003F2DF1" w:rsidRPr="003F2DF1">
        <w:rPr>
          <w:rFonts w:ascii="Arial" w:hAnsi="Arial" w:cs="Arial"/>
          <w:color w:val="000000"/>
          <w:lang w:val="pt-BR"/>
        </w:rPr>
        <w:t xml:space="preserve"> </w:t>
      </w:r>
    </w:p>
    <w:p w14:paraId="0AC04721" w14:textId="77777777" w:rsidR="001A70DA" w:rsidRDefault="00B21A97" w:rsidP="009F614C">
      <w:pPr>
        <w:pStyle w:val="recuodecaixadeseleo"/>
        <w:rPr>
          <w:rFonts w:ascii="Arial" w:hAnsi="Arial" w:cs="Arial"/>
          <w:color w:val="000000"/>
          <w:lang w:val="pt-BR"/>
        </w:rPr>
      </w:pPr>
      <w:sdt>
        <w:sdtPr>
          <w:rPr>
            <w:b/>
            <w:color w:val="C00180" w:themeColor="accent2"/>
          </w:rPr>
          <w:id w:val="20287506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hAnsi="Arial" w:cs="Arial"/>
          <w:color w:val="000000"/>
          <w:lang w:val="pt-BR"/>
        </w:rPr>
        <w:t xml:space="preserve">Eu sou forte e corajosa! Nada me apavora, nem me desanima, pois, o Senhor o meu Deus está comigo por onde eu andar. </w:t>
      </w:r>
      <w:r w:rsidR="003F2DF1" w:rsidRPr="003F2DF1">
        <w:rPr>
          <w:rFonts w:ascii="Arial" w:hAnsi="Arial" w:cs="Arial"/>
          <w:color w:val="000000"/>
          <w:lang w:val="pt-BR"/>
        </w:rPr>
        <w:t xml:space="preserve"> </w:t>
      </w:r>
    </w:p>
    <w:p w14:paraId="0D75636E" w14:textId="77777777" w:rsidR="003F2DF1" w:rsidRPr="00715114" w:rsidRDefault="003F2DF1" w:rsidP="003F2DF1">
      <w:pPr>
        <w:pStyle w:val="Ttulo1"/>
        <w:rPr>
          <w:lang w:val="pt-BR"/>
        </w:rPr>
      </w:pPr>
      <w:r>
        <w:t>Eu tenho</w:t>
      </w:r>
    </w:p>
    <w:p w14:paraId="6B742D67" w14:textId="77777777" w:rsidR="003F2DF1" w:rsidRPr="00715114" w:rsidRDefault="003F2DF1" w:rsidP="009F614C">
      <w:pPr>
        <w:pStyle w:val="recuodecaixadeseleo"/>
        <w:rPr>
          <w:lang w:val="pt-BR"/>
        </w:rPr>
      </w:pPr>
    </w:p>
    <w:p w14:paraId="62FEBC55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536111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tenho tudo que pertence ao pai, pois sou filho e herdeiro. 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618BE2B7" w14:textId="77777777" w:rsidR="001A70DA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8879426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tenho autoridade sobre todo poder do diabo em nome de Jesus.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4E857E84" w14:textId="77777777" w:rsidR="005F5CC9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65150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tenho o perdão dos meus pecados, já não há condenação para minha vida.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72536757" w14:textId="77777777" w:rsidR="005F5CC9" w:rsidRPr="00715114" w:rsidRDefault="00B21A97" w:rsidP="009F614C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856558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>Eu tenho saúde em Cristo, e praga nenhuma chega na minha tenda.</w:t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04B06933" w14:textId="77777777" w:rsidR="001A70DA" w:rsidRDefault="00B21A97" w:rsidP="009F614C">
      <w:pPr>
        <w:pStyle w:val="recuodecaixadeseleo"/>
        <w:rPr>
          <w:rFonts w:ascii="Arial" w:eastAsia="Times New Roman" w:hAnsi="Arial" w:cs="Arial"/>
          <w:color w:val="000000"/>
          <w:lang w:eastAsia="pt-BR"/>
        </w:rPr>
      </w:pPr>
      <w:sdt>
        <w:sdtPr>
          <w:rPr>
            <w:b/>
            <w:color w:val="C00180" w:themeColor="accent2"/>
          </w:rPr>
          <w:id w:val="-4779190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614C"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="009F614C" w:rsidRPr="00CD66D8">
        <w:rPr>
          <w:b/>
          <w:lang w:val="pt-BR" w:bidi="pt-BR"/>
        </w:rPr>
        <w:tab/>
      </w:r>
      <w:r w:rsidR="003F2DF1" w:rsidRPr="003F2DF1">
        <w:rPr>
          <w:rFonts w:ascii="Arial" w:eastAsia="Times New Roman" w:hAnsi="Arial" w:cs="Arial"/>
          <w:color w:val="000000"/>
          <w:lang w:val="pt-BR" w:eastAsia="pt-BR"/>
        </w:rPr>
        <w:t xml:space="preserve">Eu tenho a proteção dos anjos de Deus e nenhum mal me sucederá. </w:t>
      </w:r>
      <w:r w:rsidR="003F2DF1" w:rsidRPr="00134FE3">
        <w:rPr>
          <w:rFonts w:ascii="Arial" w:eastAsia="Times New Roman" w:hAnsi="Arial" w:cs="Arial"/>
          <w:color w:val="000000"/>
          <w:lang w:eastAsia="pt-BR"/>
        </w:rPr>
        <w:t>E nenhuma arma forjada contra mim prosperará.</w:t>
      </w:r>
      <w:r w:rsidR="003F2DF1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EC06EEA" w14:textId="77777777" w:rsidR="003F2DF1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7525385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rFonts w:ascii="Arial" w:eastAsia="Times New Roman" w:hAnsi="Arial" w:cs="Arial"/>
          <w:color w:val="000000"/>
          <w:lang w:val="pt-BR" w:eastAsia="pt-BR"/>
        </w:rPr>
        <w:t>Eu tenho orientação, paz, alegria, consolo, conforto, ajuda e revelação da palavra de Deus na pessoa do Espírito Santo que em mim habita.</w:t>
      </w:r>
      <w:r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376BF959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5269040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rFonts w:ascii="Arial" w:eastAsia="Times New Roman" w:hAnsi="Arial" w:cs="Arial"/>
          <w:color w:val="000000"/>
          <w:lang w:val="pt-BR" w:eastAsia="pt-BR"/>
        </w:rPr>
        <w:t>Eu tenho pés de corça e ando nos lugares altos. </w:t>
      </w:r>
      <w:r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4449AC5D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6989962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rFonts w:ascii="Arial" w:eastAsia="Times New Roman" w:hAnsi="Arial" w:cs="Arial"/>
          <w:color w:val="000000"/>
          <w:lang w:val="pt-BR" w:eastAsia="pt-BR"/>
        </w:rPr>
        <w:t>Eu tenho poder para testemunhar, expelir demônios, curar enfermos pelo Espírito Santo e em nome de Jesus.</w:t>
      </w:r>
      <w:r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59664E3D" w14:textId="77777777" w:rsidR="003F2DF1" w:rsidRDefault="003F2DF1" w:rsidP="003F2DF1">
      <w:pPr>
        <w:pStyle w:val="recuodecaixadeseleo"/>
        <w:rPr>
          <w:rFonts w:ascii="Arial" w:eastAsia="Times New Roman" w:hAnsi="Arial" w:cs="Arial"/>
          <w:color w:val="000000"/>
          <w:lang w:val="pt-BR" w:eastAsia="pt-BR"/>
        </w:rPr>
      </w:pPr>
      <w:sdt>
        <w:sdtPr>
          <w:rPr>
            <w:b/>
            <w:color w:val="C00180" w:themeColor="accent2"/>
          </w:rPr>
          <w:id w:val="-16034148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rFonts w:ascii="Arial" w:eastAsia="Times New Roman" w:hAnsi="Arial" w:cs="Arial"/>
          <w:color w:val="000000"/>
          <w:lang w:val="pt-BR" w:eastAsia="pt-BR"/>
        </w:rPr>
        <w:t>Eu tenho as minhas orações ouvidas</w:t>
      </w:r>
      <w:r w:rsidRPr="003F2DF1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14:paraId="44D46DED" w14:textId="77777777" w:rsidR="003F2DF1" w:rsidRPr="00AE6D09" w:rsidRDefault="003F2DF1" w:rsidP="003F2DF1">
      <w:pPr>
        <w:pStyle w:val="Ttulo1"/>
        <w:rPr>
          <w:rFonts w:ascii="Arial" w:hAnsi="Arial" w:cs="Arial"/>
          <w:lang w:val="pt-BR"/>
        </w:rPr>
      </w:pPr>
      <w:r w:rsidRPr="003F2DF1">
        <w:rPr>
          <w:rFonts w:ascii="Arial" w:hAnsi="Arial" w:cs="Arial"/>
          <w:lang w:val="pt-BR"/>
        </w:rPr>
        <w:lastRenderedPageBreak/>
        <w:t>Gerais</w:t>
      </w:r>
    </w:p>
    <w:p w14:paraId="2489E8ED" w14:textId="77777777" w:rsidR="003F2DF1" w:rsidRPr="00AE6D09" w:rsidRDefault="003F2DF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  <w:lang w:val="pt-BR"/>
          </w:rPr>
          <w:id w:val="-98208381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/>
            </w:rPr>
            <w:t>☐</w:t>
          </w:r>
        </w:sdtContent>
      </w:sdt>
      <w:r>
        <w:rPr>
          <w:rFonts w:ascii="Arial" w:hAnsi="Arial" w:cs="Arial"/>
          <w:lang w:val="pt-BR" w:bidi="pt-BR"/>
        </w:rPr>
        <w:t xml:space="preserve"> </w:t>
      </w:r>
      <w:r w:rsidRPr="00AE6D09">
        <w:rPr>
          <w:rFonts w:ascii="Arial" w:hAnsi="Arial" w:cs="Arial"/>
          <w:lang w:val="pt-BR"/>
        </w:rPr>
        <w:t xml:space="preserve">Coisas entra na minha vida por causa do que sai da minha boca </w:t>
      </w:r>
    </w:p>
    <w:p w14:paraId="59B99F0B" w14:textId="77777777" w:rsidR="003F2DF1" w:rsidRPr="00AE6D09" w:rsidRDefault="003F2DF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5392705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>
        <w:rPr>
          <w:rFonts w:ascii="Arial" w:hAnsi="Arial" w:cs="Arial"/>
          <w:b/>
          <w:lang w:val="pt-BR" w:bidi="pt-BR"/>
        </w:rPr>
        <w:t xml:space="preserve"> </w:t>
      </w:r>
      <w:r w:rsidRPr="00AE6D09">
        <w:rPr>
          <w:rFonts w:ascii="Arial" w:hAnsi="Arial" w:cs="Arial"/>
          <w:lang w:val="pt-BR"/>
        </w:rPr>
        <w:t xml:space="preserve">Da minha boca flui palavras de esperança </w:t>
      </w:r>
    </w:p>
    <w:p w14:paraId="411745C2" w14:textId="77777777" w:rsidR="003F2DF1" w:rsidRPr="00AE6D09" w:rsidRDefault="003F2DF1" w:rsidP="003F2DF1">
      <w:pPr>
        <w:pStyle w:val="recuodecaixadeseleo"/>
        <w:rPr>
          <w:rFonts w:ascii="Arial" w:hAnsi="Arial" w:cs="Arial"/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9141721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>
        <w:rPr>
          <w:rFonts w:ascii="Arial" w:hAnsi="Arial" w:cs="Arial"/>
          <w:b/>
          <w:lang w:val="pt-BR" w:bidi="pt-BR"/>
        </w:rPr>
        <w:t xml:space="preserve"> </w:t>
      </w:r>
      <w:r w:rsidRPr="00AE6D09">
        <w:rPr>
          <w:rFonts w:ascii="Arial" w:hAnsi="Arial" w:cs="Arial"/>
          <w:lang w:val="pt-BR"/>
        </w:rPr>
        <w:t xml:space="preserve">Minhas orações pela minha família estão funcionando </w:t>
      </w:r>
    </w:p>
    <w:p w14:paraId="34DBF85F" w14:textId="77777777" w:rsidR="003F2DF1" w:rsidRPr="003F2DF1" w:rsidRDefault="003F2DF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44700818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Pr="003F2DF1">
        <w:rPr>
          <w:lang w:val="pt-BR"/>
        </w:rPr>
        <w:t>Estou magro e mais saudável hoje, e meus músculos estão definidos da forma mais perfeita possível.</w:t>
      </w:r>
    </w:p>
    <w:p w14:paraId="75D426A1" w14:textId="77777777" w:rsidR="003F2DF1" w:rsidRPr="003F2DF1" w:rsidRDefault="003F2DF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-182464656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Pr="003F2DF1">
        <w:rPr>
          <w:lang w:val="pt-BR"/>
        </w:rPr>
        <w:t>Sou bom e inteligente e as pessoas gostam de mim.</w:t>
      </w:r>
    </w:p>
    <w:p w14:paraId="66DAF1B0" w14:textId="77777777" w:rsidR="003F2DF1" w:rsidRPr="00715114" w:rsidRDefault="003F2DF1" w:rsidP="003F2DF1">
      <w:pPr>
        <w:rPr>
          <w:lang w:val="pt-BR"/>
        </w:rPr>
      </w:pPr>
      <w:sdt>
        <w:sdtPr>
          <w:rPr>
            <w:rFonts w:ascii="Arial" w:hAnsi="Arial" w:cs="Arial"/>
            <w:b/>
            <w:color w:val="C00180" w:themeColor="accent2"/>
          </w:rPr>
          <w:id w:val="19676182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6D09">
            <w:rPr>
              <w:rFonts w:ascii="Segoe UI Symbol" w:eastAsia="MS Gothic" w:hAnsi="Segoe UI Symbol" w:cs="Segoe UI Symbol"/>
              <w:b/>
              <w:color w:val="C00180" w:themeColor="accent2"/>
              <w:lang w:val="pt-BR" w:bidi="pt-BR"/>
            </w:rPr>
            <w:t>☐</w:t>
          </w:r>
        </w:sdtContent>
      </w:sdt>
      <w:r w:rsidRPr="003F2DF1">
        <w:rPr>
          <w:rFonts w:ascii="Arial" w:hAnsi="Arial" w:cs="Arial"/>
          <w:b/>
          <w:color w:val="C00180" w:themeColor="accent2"/>
          <w:lang w:val="pt-BR"/>
        </w:rPr>
        <w:t xml:space="preserve"> </w:t>
      </w:r>
      <w:r w:rsidRPr="003F2DF1">
        <w:rPr>
          <w:lang w:val="pt-BR"/>
        </w:rPr>
        <w:t>Tenho uma memória excelente e que continua a melhorar a cada dia.</w:t>
      </w:r>
    </w:p>
    <w:p w14:paraId="7876C8DF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  <w:lang w:val="pt-BR"/>
          </w:rPr>
          <w:id w:val="736904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color w:val="C00180" w:themeColor="accent2"/>
              <w:lang w:val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Esse ano estou dobrando os meus ganhos.</w:t>
      </w:r>
      <w:r w:rsidRPr="003F2DF1">
        <w:rPr>
          <w:lang w:val="pt-BR"/>
        </w:rPr>
        <w:t xml:space="preserve"> </w:t>
      </w:r>
    </w:p>
    <w:p w14:paraId="00050E59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417788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Sou excelente investidor, entro nos negócios no melhor momento e sempre saio no melhor momento.</w:t>
      </w:r>
      <w:r w:rsidRPr="003F2DF1">
        <w:rPr>
          <w:lang w:val="pt-BR"/>
        </w:rPr>
        <w:t xml:space="preserve"> </w:t>
      </w:r>
    </w:p>
    <w:p w14:paraId="5D041F35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9607692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Nasci para manifestar a glória de Deus que existe dentro de mim.</w:t>
      </w:r>
      <w:r w:rsidRPr="003F2DF1">
        <w:rPr>
          <w:lang w:val="pt-BR"/>
        </w:rPr>
        <w:t xml:space="preserve"> </w:t>
      </w:r>
    </w:p>
    <w:p w14:paraId="022E1AE9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97646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O maior presente que podemos dar aqueles que amamos é viver nosso potencial pleno.</w:t>
      </w:r>
      <w:r w:rsidRPr="003F2DF1">
        <w:rPr>
          <w:lang w:val="pt-BR"/>
        </w:rPr>
        <w:t xml:space="preserve"> </w:t>
      </w:r>
    </w:p>
    <w:p w14:paraId="3DCB1823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7701584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A cada novo dia eu me torno uma pessoa melhor do que no dia anterior.</w:t>
      </w:r>
      <w:r w:rsidRPr="003F2DF1">
        <w:rPr>
          <w:lang w:val="pt-BR"/>
        </w:rPr>
        <w:t xml:space="preserve"> </w:t>
      </w:r>
    </w:p>
    <w:p w14:paraId="3369D919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98850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A cada novo dia eu me torno mais executor e menos procrastinador.</w:t>
      </w:r>
      <w:r w:rsidRPr="003F2DF1">
        <w:rPr>
          <w:lang w:val="pt-BR"/>
        </w:rPr>
        <w:t xml:space="preserve"> </w:t>
      </w:r>
    </w:p>
    <w:p w14:paraId="7EBA7184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2060743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Eu nasci para dominar sobre todas as coisas.</w:t>
      </w:r>
      <w:r w:rsidRPr="003F2DF1">
        <w:rPr>
          <w:lang w:val="pt-BR"/>
        </w:rPr>
        <w:t xml:space="preserve"> </w:t>
      </w:r>
    </w:p>
    <w:p w14:paraId="51A1C233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43013002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 xml:space="preserve">Eu repreendo todo espírito de dividas. </w:t>
      </w:r>
      <w:r w:rsidRPr="003F2DF1">
        <w:rPr>
          <w:lang w:val="pt-BR"/>
        </w:rPr>
        <w:t xml:space="preserve"> </w:t>
      </w:r>
    </w:p>
    <w:p w14:paraId="45A3F213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2070631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Eu repreendo toda dívida e ordeno que saia da minha vida do meu nome.</w:t>
      </w:r>
      <w:r w:rsidRPr="003F2DF1">
        <w:rPr>
          <w:lang w:val="pt-BR"/>
        </w:rPr>
        <w:t xml:space="preserve"> </w:t>
      </w:r>
    </w:p>
    <w:p w14:paraId="3D8A8AAF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427224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Permito que a paz de Deus governe em meu coração e me recuso a me preocupar com qualquer coisa.</w:t>
      </w:r>
      <w:r w:rsidRPr="003F2DF1">
        <w:rPr>
          <w:lang w:val="pt-BR"/>
        </w:rPr>
        <w:t xml:space="preserve"> </w:t>
      </w:r>
    </w:p>
    <w:p w14:paraId="06F735DE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492055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Vai ter outra grande entrada de dinheiro na minha conta esse mês além do meu salário.</w:t>
      </w:r>
      <w:r w:rsidRPr="003F2DF1">
        <w:rPr>
          <w:lang w:val="pt-BR"/>
        </w:rPr>
        <w:t xml:space="preserve"> </w:t>
      </w:r>
    </w:p>
    <w:p w14:paraId="54DA3467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105544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O Senhor da ordem ao meu respeito para os anjos me guardarem em todos os meus caminhos.</w:t>
      </w:r>
      <w:r w:rsidRPr="003F2DF1">
        <w:rPr>
          <w:lang w:val="pt-BR"/>
        </w:rPr>
        <w:t xml:space="preserve"> </w:t>
      </w:r>
    </w:p>
    <w:p w14:paraId="52193A72" w14:textId="77777777" w:rsidR="003F2DF1" w:rsidRPr="003F2DF1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5234516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No meu caminho à vida e não morte.</w:t>
      </w:r>
    </w:p>
    <w:p w14:paraId="2CE3F7E3" w14:textId="77777777" w:rsidR="003F2DF1" w:rsidRPr="003F2DF1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540801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Eu pratico a palavra de Deus e sou bendito em meus atos.</w:t>
      </w:r>
    </w:p>
    <w:p w14:paraId="40A99C73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7227898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Eu empunho o escudo da fé e apago todos os dardos inflamáveis do maligno.</w:t>
      </w:r>
      <w:r w:rsidRPr="003F2DF1">
        <w:rPr>
          <w:lang w:val="pt-BR"/>
        </w:rPr>
        <w:t xml:space="preserve"> </w:t>
      </w:r>
    </w:p>
    <w:p w14:paraId="45E3D193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0588652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 xml:space="preserve">Nada é impossível aos que creem. </w:t>
      </w:r>
      <w:r w:rsidRPr="003F2DF1">
        <w:rPr>
          <w:lang w:val="pt-BR"/>
        </w:rPr>
        <w:t xml:space="preserve"> </w:t>
      </w:r>
    </w:p>
    <w:p w14:paraId="4FEBE086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00646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Tudo colabora para o meu bem e os anjos me protegem.</w:t>
      </w:r>
      <w:r w:rsidRPr="003F2DF1">
        <w:rPr>
          <w:lang w:val="pt-BR"/>
        </w:rPr>
        <w:t xml:space="preserve"> </w:t>
      </w:r>
    </w:p>
    <w:p w14:paraId="271152A4" w14:textId="77777777" w:rsidR="003F2DF1" w:rsidRPr="003F2DF1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30768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O Espírito de Deus me guia, Jesus me salva, e o Pai me ama.</w:t>
      </w:r>
    </w:p>
    <w:p w14:paraId="5E9C2EE0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14118514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A humildade me promove a fé e me fortalece</w:t>
      </w:r>
      <w:r w:rsidRPr="003F2DF1">
        <w:rPr>
          <w:lang w:val="pt-BR"/>
        </w:rPr>
        <w:t xml:space="preserve"> </w:t>
      </w:r>
    </w:p>
    <w:p w14:paraId="28BF244A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625172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A alegria de Deus me preenche.</w:t>
      </w:r>
      <w:r w:rsidRPr="003F2DF1">
        <w:rPr>
          <w:lang w:val="pt-BR"/>
        </w:rPr>
        <w:t xml:space="preserve"> </w:t>
      </w:r>
    </w:p>
    <w:p w14:paraId="47DFE75A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3115637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A justiça de Deus me protege e o seu poder me cura.</w:t>
      </w:r>
      <w:r w:rsidRPr="003F2DF1">
        <w:rPr>
          <w:lang w:val="pt-BR"/>
        </w:rPr>
        <w:t xml:space="preserve"> </w:t>
      </w:r>
    </w:p>
    <w:p w14:paraId="73BB3192" w14:textId="77777777" w:rsidR="003F2DF1" w:rsidRPr="00715114" w:rsidRDefault="003F2DF1" w:rsidP="003F2DF1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-20573864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Eu tenho esperança celestial, um destino Divino, um legado atemporal.</w:t>
      </w:r>
      <w:r w:rsidRPr="003F2DF1">
        <w:rPr>
          <w:lang w:val="pt-BR"/>
        </w:rPr>
        <w:t xml:space="preserve"> </w:t>
      </w:r>
    </w:p>
    <w:p w14:paraId="6F69B1FC" w14:textId="77777777" w:rsidR="007B6F7F" w:rsidRPr="00715114" w:rsidRDefault="003F2DF1" w:rsidP="0041350B">
      <w:pPr>
        <w:pStyle w:val="recuodecaixadeseleo"/>
        <w:rPr>
          <w:lang w:val="pt-BR"/>
        </w:rPr>
      </w:pPr>
      <w:sdt>
        <w:sdtPr>
          <w:rPr>
            <w:b/>
            <w:color w:val="C00180" w:themeColor="accent2"/>
          </w:rPr>
          <w:id w:val="180643637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D66D8">
            <w:rPr>
              <w:rFonts w:ascii="MS Gothic" w:eastAsia="MS Gothic" w:hAnsi="MS Gothic" w:cs="MS Gothic" w:hint="eastAsia"/>
              <w:b/>
              <w:color w:val="C00180" w:themeColor="accent2"/>
              <w:lang w:val="pt-BR" w:bidi="pt-BR"/>
            </w:rPr>
            <w:t>☐</w:t>
          </w:r>
        </w:sdtContent>
      </w:sdt>
      <w:r w:rsidRPr="00CD66D8">
        <w:rPr>
          <w:b/>
          <w:lang w:val="pt-BR" w:bidi="pt-BR"/>
        </w:rPr>
        <w:tab/>
      </w:r>
      <w:r w:rsidRPr="003F2DF1">
        <w:rPr>
          <w:lang w:val="pt-BR"/>
        </w:rPr>
        <w:t>Meus filhos são abençoados, minha herança está segura e o meu destino é fantástico.</w:t>
      </w:r>
    </w:p>
    <w:sectPr w:rsidR="007B6F7F" w:rsidRPr="00715114" w:rsidSect="00635719">
      <w:headerReference w:type="default" r:id="rId10"/>
      <w:pgSz w:w="11906" w:h="16838" w:code="9"/>
      <w:pgMar w:top="144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7E99" w14:textId="77777777" w:rsidR="00B43E2A" w:rsidRDefault="00B43E2A" w:rsidP="00E97B50">
      <w:r>
        <w:separator/>
      </w:r>
    </w:p>
  </w:endnote>
  <w:endnote w:type="continuationSeparator" w:id="0">
    <w:p w14:paraId="7B2C72FA" w14:textId="77777777" w:rsidR="00B43E2A" w:rsidRDefault="00B43E2A" w:rsidP="00E9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11718" w14:textId="77777777" w:rsidR="00B43E2A" w:rsidRDefault="00B43E2A" w:rsidP="00E97B50">
      <w:r>
        <w:separator/>
      </w:r>
    </w:p>
  </w:footnote>
  <w:footnote w:type="continuationSeparator" w:id="0">
    <w:p w14:paraId="5FB5C70C" w14:textId="77777777" w:rsidR="00B43E2A" w:rsidRDefault="00B43E2A" w:rsidP="00E9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EE5CC" w14:textId="77777777" w:rsidR="00B21A97" w:rsidRPr="00A35C5F" w:rsidRDefault="00B21A97" w:rsidP="00A35C5F">
    <w:pPr>
      <w:pStyle w:val="Cabealho"/>
    </w:pPr>
    <w:r w:rsidRPr="00A35C5F"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5092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B6BE43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56690B"/>
    <w:multiLevelType w:val="hybridMultilevel"/>
    <w:tmpl w:val="20444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A7ABC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526EA"/>
    <w:multiLevelType w:val="multilevel"/>
    <w:tmpl w:val="123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033A"/>
    <w:multiLevelType w:val="multilevel"/>
    <w:tmpl w:val="E5C67AE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47588"/>
    <w:multiLevelType w:val="multilevel"/>
    <w:tmpl w:val="8242943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524C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55872"/>
    <w:multiLevelType w:val="multilevel"/>
    <w:tmpl w:val="A23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048F"/>
    <w:multiLevelType w:val="multilevel"/>
    <w:tmpl w:val="2A8E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67A12"/>
    <w:multiLevelType w:val="multilevel"/>
    <w:tmpl w:val="983CD4F2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59C1"/>
    <w:multiLevelType w:val="multilevel"/>
    <w:tmpl w:val="39DE735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70510"/>
    <w:multiLevelType w:val="multilevel"/>
    <w:tmpl w:val="C140448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A6B2E"/>
    <w:multiLevelType w:val="multilevel"/>
    <w:tmpl w:val="FEE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C1B"/>
    <w:multiLevelType w:val="multilevel"/>
    <w:tmpl w:val="0D48000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97"/>
    <w:rsid w:val="0000086E"/>
    <w:rsid w:val="000226C4"/>
    <w:rsid w:val="00052CAF"/>
    <w:rsid w:val="00064A74"/>
    <w:rsid w:val="00073EB8"/>
    <w:rsid w:val="0011776F"/>
    <w:rsid w:val="00117C27"/>
    <w:rsid w:val="001A70DA"/>
    <w:rsid w:val="001D2D2D"/>
    <w:rsid w:val="00210D02"/>
    <w:rsid w:val="00224EB3"/>
    <w:rsid w:val="00250754"/>
    <w:rsid w:val="0027401E"/>
    <w:rsid w:val="002B68A2"/>
    <w:rsid w:val="002F72AE"/>
    <w:rsid w:val="003028B8"/>
    <w:rsid w:val="003B191A"/>
    <w:rsid w:val="003F17D5"/>
    <w:rsid w:val="003F2DF1"/>
    <w:rsid w:val="0040339D"/>
    <w:rsid w:val="0041332B"/>
    <w:rsid w:val="0041350B"/>
    <w:rsid w:val="004406B7"/>
    <w:rsid w:val="00492A58"/>
    <w:rsid w:val="00494DA4"/>
    <w:rsid w:val="004E6F3C"/>
    <w:rsid w:val="005110B2"/>
    <w:rsid w:val="0053151A"/>
    <w:rsid w:val="005414A6"/>
    <w:rsid w:val="0055592C"/>
    <w:rsid w:val="0057758A"/>
    <w:rsid w:val="00583AA5"/>
    <w:rsid w:val="0058441E"/>
    <w:rsid w:val="00597C07"/>
    <w:rsid w:val="005F04D3"/>
    <w:rsid w:val="005F5CC9"/>
    <w:rsid w:val="00635719"/>
    <w:rsid w:val="006E1EC7"/>
    <w:rsid w:val="006F155E"/>
    <w:rsid w:val="00710724"/>
    <w:rsid w:val="00715114"/>
    <w:rsid w:val="007336ED"/>
    <w:rsid w:val="007515D7"/>
    <w:rsid w:val="007A0FEE"/>
    <w:rsid w:val="007B6F7F"/>
    <w:rsid w:val="00832A5A"/>
    <w:rsid w:val="00835C4B"/>
    <w:rsid w:val="00852470"/>
    <w:rsid w:val="008A7BCF"/>
    <w:rsid w:val="008B326B"/>
    <w:rsid w:val="0090444B"/>
    <w:rsid w:val="009166FA"/>
    <w:rsid w:val="009313ED"/>
    <w:rsid w:val="009C0B90"/>
    <w:rsid w:val="009C73B6"/>
    <w:rsid w:val="009E568C"/>
    <w:rsid w:val="009F614C"/>
    <w:rsid w:val="00A35C5F"/>
    <w:rsid w:val="00AE6D09"/>
    <w:rsid w:val="00B21A97"/>
    <w:rsid w:val="00B3267C"/>
    <w:rsid w:val="00B43E2A"/>
    <w:rsid w:val="00BE04F5"/>
    <w:rsid w:val="00BF1BA9"/>
    <w:rsid w:val="00C354CF"/>
    <w:rsid w:val="00C96451"/>
    <w:rsid w:val="00CA0438"/>
    <w:rsid w:val="00CC5F6F"/>
    <w:rsid w:val="00CD66D8"/>
    <w:rsid w:val="00D513D5"/>
    <w:rsid w:val="00D53323"/>
    <w:rsid w:val="00DC017D"/>
    <w:rsid w:val="00E504CC"/>
    <w:rsid w:val="00E646B9"/>
    <w:rsid w:val="00E70489"/>
    <w:rsid w:val="00E83FEE"/>
    <w:rsid w:val="00E862B7"/>
    <w:rsid w:val="00E9223B"/>
    <w:rsid w:val="00E97B50"/>
    <w:rsid w:val="00F035A0"/>
    <w:rsid w:val="00F70A96"/>
    <w:rsid w:val="00F94BB3"/>
    <w:rsid w:val="00FD4A5E"/>
    <w:rsid w:val="00FD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D1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</w:latentStyles>
  <w:style w:type="paragraph" w:default="1" w:styleId="Normal">
    <w:name w:val="Normal"/>
    <w:qFormat/>
    <w:rsid w:val="00E646B9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6B9"/>
    <w:pPr>
      <w:keepNext/>
      <w:keepLines/>
      <w:spacing w:before="300" w:after="40"/>
      <w:outlineLvl w:val="0"/>
    </w:pPr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E646B9"/>
    <w:pPr>
      <w:pBdr>
        <w:left w:val="single" w:sz="48" w:space="4" w:color="00BCEB" w:themeColor="accent6"/>
      </w:pBdr>
      <w:shd w:val="clear" w:color="auto" w:fill="FDCB3E" w:themeFill="accent4"/>
      <w:spacing w:before="200" w:after="440"/>
      <w:ind w:right="-1440"/>
      <w:contextualSpacing/>
    </w:pPr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lang w:eastAsia="en-GB"/>
    </w:rPr>
  </w:style>
  <w:style w:type="character" w:customStyle="1" w:styleId="TtuloChar">
    <w:name w:val="Título Char"/>
    <w:basedOn w:val="Fontepargpadro"/>
    <w:link w:val="Ttulo"/>
    <w:uiPriority w:val="10"/>
    <w:rsid w:val="00E646B9"/>
    <w:rPr>
      <w:rFonts w:asciiTheme="majorHAnsi" w:eastAsiaTheme="majorEastAsia" w:hAnsiTheme="majorHAnsi" w:cstheme="majorBidi"/>
      <w:b/>
      <w:noProof/>
      <w:color w:val="0C23BB" w:themeColor="text2"/>
      <w:kern w:val="28"/>
      <w:sz w:val="44"/>
      <w:szCs w:val="52"/>
      <w:shd w:val="clear" w:color="auto" w:fill="FDCB3E" w:themeFill="accent4"/>
      <w:lang w:val="en-US" w:eastAsia="en-GB"/>
    </w:rPr>
  </w:style>
  <w:style w:type="character" w:customStyle="1" w:styleId="Ttulo1Char">
    <w:name w:val="Título 1 Char"/>
    <w:basedOn w:val="Fontepargpadro"/>
    <w:link w:val="Ttulo1"/>
    <w:uiPriority w:val="9"/>
    <w:rsid w:val="00E646B9"/>
    <w:rPr>
      <w:rFonts w:asciiTheme="majorHAnsi" w:eastAsiaTheme="majorEastAsia" w:hAnsiTheme="majorHAnsi" w:cstheme="majorBidi"/>
      <w:b/>
      <w:bCs/>
      <w:noProof/>
      <w:color w:val="7004BD" w:themeColor="accent1"/>
      <w:sz w:val="32"/>
      <w:szCs w:val="32"/>
      <w:lang w:val="en-US"/>
    </w:rPr>
  </w:style>
  <w:style w:type="paragraph" w:customStyle="1" w:styleId="recuodecaixadeseleo">
    <w:name w:val="recuo de caixa de seleção"/>
    <w:basedOn w:val="Normal"/>
    <w:qFormat/>
    <w:rsid w:val="00E646B9"/>
    <w:pPr>
      <w:tabs>
        <w:tab w:val="left" w:pos="360"/>
      </w:tabs>
      <w:ind w:left="357" w:hanging="357"/>
    </w:pPr>
  </w:style>
  <w:style w:type="paragraph" w:styleId="Cabealho">
    <w:name w:val="header"/>
    <w:basedOn w:val="Normal"/>
    <w:link w:val="CabealhoChar"/>
    <w:semiHidden/>
    <w:qFormat/>
    <w:rsid w:val="00A35C5F"/>
    <w:pPr>
      <w:tabs>
        <w:tab w:val="center" w:pos="4320"/>
        <w:tab w:val="right" w:pos="8640"/>
      </w:tabs>
    </w:pPr>
    <w:rPr>
      <w:color w:val="0C23BB" w:themeColor="text2"/>
      <w:sz w:val="20"/>
    </w:rPr>
  </w:style>
  <w:style w:type="character" w:customStyle="1" w:styleId="CabealhoChar">
    <w:name w:val="Cabeçalho Char"/>
    <w:basedOn w:val="Fontepargpadro"/>
    <w:link w:val="Cabealho"/>
    <w:semiHidden/>
    <w:rsid w:val="00E646B9"/>
    <w:rPr>
      <w:color w:val="0C23BB" w:themeColor="text2"/>
      <w:sz w:val="20"/>
      <w:lang w:val="en-US"/>
    </w:rPr>
  </w:style>
  <w:style w:type="paragraph" w:styleId="Rodap">
    <w:name w:val="footer"/>
    <w:basedOn w:val="Normal"/>
    <w:link w:val="RodapChar"/>
    <w:semiHidden/>
    <w:rsid w:val="00A35C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E646B9"/>
    <w:rPr>
      <w:lang w:val="en-US"/>
    </w:rPr>
  </w:style>
  <w:style w:type="character" w:styleId="TextodoEspaoReservado">
    <w:name w:val="Placeholder Text"/>
    <w:basedOn w:val="Fontepargpadro"/>
    <w:semiHidden/>
    <w:rsid w:val="009F614C"/>
    <w:rPr>
      <w:color w:val="808080"/>
    </w:rPr>
  </w:style>
  <w:style w:type="paragraph" w:styleId="PargrafodaLista">
    <w:name w:val="List Paragraph"/>
    <w:basedOn w:val="Normal"/>
    <w:uiPriority w:val="34"/>
    <w:qFormat/>
    <w:rsid w:val="0058441E"/>
    <w:pPr>
      <w:spacing w:after="160" w:line="259" w:lineRule="auto"/>
      <w:ind w:left="720"/>
      <w:contextualSpacing/>
    </w:pPr>
    <w:rPr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Lista%20de%20verifica&#231;&#227;o%20para%20planejamento%20de%20festa.dotx" TargetMode="External"/></Relationships>
</file>

<file path=word/theme/theme1.xml><?xml version="1.0" encoding="utf-8"?>
<a:theme xmlns:a="http://schemas.openxmlformats.org/drawingml/2006/main" name="Office Theme">
  <a:themeElements>
    <a:clrScheme name="Custom 277">
      <a:dk1>
        <a:sysClr val="windowText" lastClr="000000"/>
      </a:dk1>
      <a:lt1>
        <a:sysClr val="window" lastClr="FFFFFF"/>
      </a:lt1>
      <a:dk2>
        <a:srgbClr val="0C23BB"/>
      </a:dk2>
      <a:lt2>
        <a:srgbClr val="E6E6E6"/>
      </a:lt2>
      <a:accent1>
        <a:srgbClr val="7004BD"/>
      </a:accent1>
      <a:accent2>
        <a:srgbClr val="C00180"/>
      </a:accent2>
      <a:accent3>
        <a:srgbClr val="6BCC39"/>
      </a:accent3>
      <a:accent4>
        <a:srgbClr val="FDCB3E"/>
      </a:accent4>
      <a:accent5>
        <a:srgbClr val="FF4F02"/>
      </a:accent5>
      <a:accent6>
        <a:srgbClr val="00BCEB"/>
      </a:accent6>
      <a:hlink>
        <a:srgbClr val="0C23BB"/>
      </a:hlink>
      <a:folHlink>
        <a:srgbClr val="C001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FD1595-6DDD-4ADD-A15A-E47CDFEB2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DFE75-5993-4296-881E-A1ADB2E5C88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3DBAC32-16F9-456F-B1F7-737A3C29F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para planejamento de festa</Template>
  <TotalTime>0</TotalTime>
  <Pages>2</Pages>
  <Words>654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2024-12-31T22:25:00Z</dcterms:created>
  <dcterms:modified xsi:type="dcterms:W3CDTF">2025-01-02T00:01:00Z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